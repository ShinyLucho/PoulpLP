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FBEB" w14:textId="56A1ADA9" w:rsidR="00303D48" w:rsidRPr="00D25EE6" w:rsidRDefault="00D25EE6" w:rsidP="00D25EE6">
      <w:pPr>
        <w:tabs>
          <w:tab w:val="right" w:pos="10206"/>
        </w:tabs>
        <w:rPr>
          <w:sz w:val="48"/>
          <w:szCs w:val="44"/>
        </w:rPr>
      </w:pPr>
      <w:r>
        <w:t>………………………………………</w:t>
      </w:r>
      <w:r>
        <w:tab/>
      </w:r>
      <w:r w:rsidR="000A0C0E">
        <w:rPr>
          <w:sz w:val="48"/>
          <w:szCs w:val="44"/>
        </w:rPr>
        <w:t>3</w:t>
      </w:r>
      <w:r w:rsidR="000A0C0E" w:rsidRPr="000A0C0E">
        <w:rPr>
          <w:sz w:val="48"/>
          <w:szCs w:val="44"/>
          <w:vertAlign w:val="superscript"/>
        </w:rPr>
        <w:t>ème</w:t>
      </w:r>
      <w:r w:rsidR="000A0C0E">
        <w:rPr>
          <w:sz w:val="48"/>
          <w:szCs w:val="44"/>
        </w:rPr>
        <w:t xml:space="preserve"> P</w:t>
      </w:r>
      <w:r w:rsidR="000A0C0E" w:rsidRPr="000A0C0E">
        <w:rPr>
          <w:sz w:val="32"/>
          <w:szCs w:val="28"/>
        </w:rPr>
        <w:t>répa</w:t>
      </w:r>
      <w:r w:rsidR="000A0C0E">
        <w:rPr>
          <w:sz w:val="48"/>
          <w:szCs w:val="44"/>
        </w:rPr>
        <w:t xml:space="preserve"> M</w:t>
      </w:r>
      <w:r w:rsidR="000A0C0E" w:rsidRPr="000A0C0E">
        <w:rPr>
          <w:sz w:val="36"/>
          <w:szCs w:val="32"/>
        </w:rPr>
        <w:t>étiers</w:t>
      </w:r>
    </w:p>
    <w:p w14:paraId="0A6D32E0" w14:textId="6CA438F8" w:rsidR="00303D48" w:rsidRDefault="00D25EE6" w:rsidP="00D25EE6">
      <w:pPr>
        <w:spacing w:before="360"/>
      </w:pPr>
      <w:r>
        <w:t>………………………………………</w:t>
      </w:r>
    </w:p>
    <w:p w14:paraId="6663B79E" w14:textId="1A8827B4" w:rsidR="00DF03EC" w:rsidRDefault="00DF03EC" w:rsidP="00303D48"/>
    <w:p w14:paraId="7467EF2B" w14:textId="524F2919" w:rsidR="00DF03EC" w:rsidRDefault="00DF03EC" w:rsidP="00303D48"/>
    <w:p w14:paraId="41E89440" w14:textId="77777777" w:rsidR="00DF03EC" w:rsidRDefault="00DF03EC" w:rsidP="00303D48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23B88" w14:paraId="2A47918B" w14:textId="77777777" w:rsidTr="00822447">
        <w:trPr>
          <w:trHeight w:val="3402"/>
        </w:trPr>
        <w:tc>
          <w:tcPr>
            <w:tcW w:w="3402" w:type="dxa"/>
            <w:vAlign w:val="center"/>
          </w:tcPr>
          <w:p w14:paraId="205EDB85" w14:textId="23614196" w:rsidR="00423B88" w:rsidRDefault="00423B88" w:rsidP="00822447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4C51134B" wp14:editId="6CFC384B">
                  <wp:extent cx="2016000" cy="1512000"/>
                  <wp:effectExtent l="0" t="0" r="381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03AD813C" w14:textId="0B50110E" w:rsidR="00423B88" w:rsidRDefault="00822447" w:rsidP="0082244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AFB10" wp14:editId="4F6E5866">
                  <wp:extent cx="1655393" cy="1656000"/>
                  <wp:effectExtent l="0" t="0" r="2540" b="190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46" r="15505"/>
                          <a:stretch/>
                        </pic:blipFill>
                        <pic:spPr bwMode="auto">
                          <a:xfrm>
                            <a:off x="0" y="0"/>
                            <a:ext cx="1655393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Mar>
              <w:left w:w="57" w:type="dxa"/>
              <w:right w:w="57" w:type="dxa"/>
            </w:tcMar>
            <w:vAlign w:val="center"/>
          </w:tcPr>
          <w:p w14:paraId="7218537B" w14:textId="21F89995" w:rsidR="00423B88" w:rsidRDefault="00822447" w:rsidP="00822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28AC43" wp14:editId="08657CF4">
                  <wp:extent cx="2016000" cy="1512000"/>
                  <wp:effectExtent l="0" t="0" r="381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12" r="17483"/>
                          <a:stretch/>
                        </pic:blipFill>
                        <pic:spPr bwMode="auto">
                          <a:xfrm>
                            <a:off x="0" y="0"/>
                            <a:ext cx="2016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76CFB" w14:textId="0D9FF2AA" w:rsidR="00932715" w:rsidRDefault="00932715" w:rsidP="00303D48"/>
    <w:p w14:paraId="27C9DFC9" w14:textId="7A050B43" w:rsidR="00D25EE6" w:rsidRPr="00423B88" w:rsidRDefault="00423B88" w:rsidP="00D25EE6">
      <w:pPr>
        <w:jc w:val="center"/>
        <w:rPr>
          <w:rFonts w:ascii="Comic Sans MS" w:hAnsi="Comic Sans MS"/>
          <w:b/>
          <w:bCs/>
          <w:sz w:val="120"/>
          <w:szCs w:val="120"/>
          <w14:shadow w14:blurRad="76200" w14:dist="762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3B88">
        <w:rPr>
          <w:rFonts w:ascii="Comic Sans MS" w:hAnsi="Comic Sans MS"/>
          <w:b/>
          <w:bCs/>
          <w:sz w:val="120"/>
          <w:szCs w:val="120"/>
          <w14:shadow w14:blurRad="76200" w14:dist="76200" w14:dir="2700000" w14:sx="100000" w14:sy="100000" w14:kx="0" w14:ky="0" w14:algn="tl">
            <w14:srgbClr w14:val="000000">
              <w14:alpha w14:val="60000"/>
            </w14:srgbClr>
          </w14:shadow>
        </w:rPr>
        <w:t>PHYSIQUE</w:t>
      </w:r>
    </w:p>
    <w:p w14:paraId="5945B47B" w14:textId="6869E513" w:rsidR="00D25EE6" w:rsidRPr="00423B88" w:rsidRDefault="00423B88" w:rsidP="00822447">
      <w:pPr>
        <w:spacing w:before="480"/>
        <w:jc w:val="center"/>
        <w:rPr>
          <w:rFonts w:ascii="Comic Sans MS" w:hAnsi="Comic Sans MS"/>
          <w:b/>
          <w:bCs/>
          <w:sz w:val="120"/>
          <w:szCs w:val="120"/>
          <w14:shadow w14:blurRad="76200" w14:dist="762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3B88">
        <w:rPr>
          <w:rFonts w:ascii="Comic Sans MS" w:hAnsi="Comic Sans MS"/>
          <w:b/>
          <w:bCs/>
          <w:sz w:val="120"/>
          <w:szCs w:val="120"/>
          <w14:shadow w14:blurRad="76200" w14:dist="76200" w14:dir="2700000" w14:sx="100000" w14:sy="100000" w14:kx="0" w14:ky="0" w14:algn="tl">
            <w14:srgbClr w14:val="000000">
              <w14:alpha w14:val="60000"/>
            </w14:srgbClr>
          </w14:shadow>
        </w:rPr>
        <w:t>TECHNOLOGIE</w:t>
      </w:r>
    </w:p>
    <w:p w14:paraId="179E384E" w14:textId="2BE2C362" w:rsidR="00932715" w:rsidRDefault="00932715">
      <w:pPr>
        <w:rPr>
          <w:rFonts w:cs="Arial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822447" w14:paraId="41FE680A" w14:textId="77777777" w:rsidTr="0076575F">
        <w:trPr>
          <w:trHeight w:val="3402"/>
        </w:trPr>
        <w:tc>
          <w:tcPr>
            <w:tcW w:w="3402" w:type="dxa"/>
            <w:vAlign w:val="center"/>
          </w:tcPr>
          <w:p w14:paraId="08720196" w14:textId="7A4E1D1B" w:rsidR="00822447" w:rsidRDefault="00822447" w:rsidP="0076575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1BF7D56" wp14:editId="6FD9DAB4">
                  <wp:extent cx="1463868" cy="1656000"/>
                  <wp:effectExtent l="0" t="0" r="3175" b="190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5" t="7561" r="12571" b="6899"/>
                          <a:stretch/>
                        </pic:blipFill>
                        <pic:spPr bwMode="auto">
                          <a:xfrm>
                            <a:off x="0" y="0"/>
                            <a:ext cx="1463868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18B37CF6" w14:textId="09D80B75" w:rsidR="00822447" w:rsidRDefault="00822447" w:rsidP="0076575F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3C4C10" wp14:editId="0F514FD7">
                  <wp:extent cx="2016000" cy="1112276"/>
                  <wp:effectExtent l="0" t="0" r="381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0" cy="1112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Mar>
              <w:left w:w="57" w:type="dxa"/>
              <w:right w:w="57" w:type="dxa"/>
            </w:tcMar>
            <w:vAlign w:val="center"/>
          </w:tcPr>
          <w:p w14:paraId="38CD95F3" w14:textId="5E90762B" w:rsidR="00822447" w:rsidRDefault="00822447" w:rsidP="007657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65B5A9" wp14:editId="59E4B436">
                  <wp:extent cx="1946702" cy="1656000"/>
                  <wp:effectExtent l="0" t="0" r="0" b="190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702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10B25" w14:textId="2BAD3950" w:rsidR="00932715" w:rsidRDefault="00932715">
      <w:pPr>
        <w:rPr>
          <w:rFonts w:cs="Arial"/>
        </w:rPr>
      </w:pPr>
    </w:p>
    <w:p w14:paraId="1EFF3542" w14:textId="6841B6BF" w:rsidR="00932715" w:rsidRDefault="00932715">
      <w:pPr>
        <w:rPr>
          <w:rFonts w:cs="Arial"/>
        </w:rPr>
      </w:pPr>
    </w:p>
    <w:p w14:paraId="0B323EEC" w14:textId="77777777" w:rsidR="00932715" w:rsidRDefault="00932715">
      <w:pPr>
        <w:rPr>
          <w:rFonts w:cs="Arial"/>
        </w:rPr>
      </w:pPr>
    </w:p>
    <w:p w14:paraId="0A1DA539" w14:textId="338F4C15" w:rsidR="00D25EE6" w:rsidRPr="00D25EE6" w:rsidRDefault="00D25EE6" w:rsidP="00D25EE6">
      <w:pPr>
        <w:tabs>
          <w:tab w:val="right" w:pos="10206"/>
        </w:tabs>
        <w:rPr>
          <w:sz w:val="48"/>
          <w:szCs w:val="44"/>
        </w:rPr>
      </w:pPr>
      <w:r w:rsidRPr="00D25EE6">
        <w:rPr>
          <w:sz w:val="48"/>
          <w:szCs w:val="44"/>
        </w:rPr>
        <w:t>Lycée Leygues–Couffignal</w:t>
      </w:r>
      <w:r>
        <w:rPr>
          <w:sz w:val="48"/>
          <w:szCs w:val="44"/>
        </w:rPr>
        <w:tab/>
      </w:r>
      <w:r w:rsidRPr="00D25EE6">
        <w:rPr>
          <w:sz w:val="48"/>
          <w:szCs w:val="44"/>
        </w:rPr>
        <w:t>202</w:t>
      </w:r>
      <w:r w:rsidR="00903F83">
        <w:rPr>
          <w:sz w:val="48"/>
          <w:szCs w:val="44"/>
        </w:rPr>
        <w:t>3</w:t>
      </w:r>
      <w:r w:rsidRPr="00D25EE6">
        <w:rPr>
          <w:sz w:val="48"/>
          <w:szCs w:val="44"/>
        </w:rPr>
        <w:t>–202</w:t>
      </w:r>
      <w:r w:rsidR="00903F83">
        <w:rPr>
          <w:sz w:val="48"/>
          <w:szCs w:val="44"/>
        </w:rPr>
        <w:t>4</w:t>
      </w:r>
    </w:p>
    <w:sectPr w:rsidR="00D25EE6" w:rsidRPr="00D25EE6" w:rsidSect="00303D4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1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CB3DD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714382216">
    <w:abstractNumId w:val="1"/>
  </w:num>
  <w:num w:numId="2" w16cid:durableId="181463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9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6"/>
    <w:rsid w:val="000A0C0E"/>
    <w:rsid w:val="00162348"/>
    <w:rsid w:val="001C03F0"/>
    <w:rsid w:val="001F720A"/>
    <w:rsid w:val="00303D48"/>
    <w:rsid w:val="00423B88"/>
    <w:rsid w:val="004E2D65"/>
    <w:rsid w:val="00687277"/>
    <w:rsid w:val="006C2947"/>
    <w:rsid w:val="00822447"/>
    <w:rsid w:val="00903F83"/>
    <w:rsid w:val="00932715"/>
    <w:rsid w:val="00D25EE6"/>
    <w:rsid w:val="00DF03EC"/>
    <w:rsid w:val="00E5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B541"/>
  <w15:chartTrackingRefBased/>
  <w15:docId w15:val="{715346D4-357D-482D-BA06-DC1D8EE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348"/>
    <w:pPr>
      <w:spacing w:after="0" w:line="24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03D48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303D48"/>
    <w:pPr>
      <w:numPr>
        <w:ilvl w:val="1"/>
      </w:numPr>
      <w:spacing w:before="120" w:after="120"/>
      <w:ind w:left="578" w:hanging="578"/>
      <w:outlineLvl w:val="1"/>
    </w:pPr>
    <w:rPr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3D4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3D4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3D4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3D4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3D4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3D4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3D4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3D48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03D48"/>
    <w:rPr>
      <w:rFonts w:ascii="Verdana" w:eastAsiaTheme="majorEastAsia" w:hAnsi="Verdana" w:cstheme="majorBidi"/>
      <w:b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03D4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3D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3D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3D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03D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03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03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18">
    <w:name w:val="Tab à 18"/>
    <w:basedOn w:val="Normal"/>
    <w:next w:val="Normal"/>
    <w:qFormat/>
    <w:rsid w:val="00303D48"/>
    <w:pPr>
      <w:tabs>
        <w:tab w:val="right" w:leader="dot" w:pos="10206"/>
      </w:tabs>
      <w:spacing w:before="120" w:after="60"/>
    </w:pPr>
    <w:rPr>
      <w:rFonts w:cs="Times New Roman"/>
      <w:sz w:val="22"/>
    </w:rPr>
  </w:style>
  <w:style w:type="paragraph" w:customStyle="1" w:styleId="Entte">
    <w:name w:val="Entête"/>
    <w:basedOn w:val="Normal"/>
    <w:qFormat/>
    <w:rsid w:val="00303D48"/>
    <w:pPr>
      <w:pBdr>
        <w:top w:val="single" w:sz="8" w:space="4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hd w:val="clear" w:color="auto" w:fill="D9D9D9" w:themeFill="background1" w:themeFillShade="D9"/>
      <w:tabs>
        <w:tab w:val="center" w:pos="5103"/>
        <w:tab w:val="right" w:pos="10206"/>
      </w:tabs>
    </w:pPr>
    <w:rPr>
      <w:sz w:val="22"/>
    </w:rPr>
  </w:style>
  <w:style w:type="table" w:styleId="Grilledutableau">
    <w:name w:val="Table Grid"/>
    <w:basedOn w:val="TableauNormal"/>
    <w:uiPriority w:val="39"/>
    <w:rsid w:val="00DF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cuments\Mod&#232;les%20Office%20personnalis&#233;s\cours%202021%20v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2021 v3.dotx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Debeve</dc:creator>
  <cp:keywords/>
  <dc:description/>
  <cp:lastModifiedBy>Bruno Debeve</cp:lastModifiedBy>
  <cp:revision>2</cp:revision>
  <dcterms:created xsi:type="dcterms:W3CDTF">2023-08-11T14:39:00Z</dcterms:created>
  <dcterms:modified xsi:type="dcterms:W3CDTF">2023-08-11T14:39:00Z</dcterms:modified>
</cp:coreProperties>
</file>